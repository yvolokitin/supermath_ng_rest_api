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4D" w:rsidRPr="004D5CBF" w:rsidRDefault="00F9704D" w:rsidP="004D5CBF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" o:spid="_x0000_s1026" type="#_x0000_t75" style="position:absolute;left:0;text-align:left;margin-left:-6pt;margin-top:26pt;width:99.2pt;height:86.05pt;z-index:-251664896;visibility:visible" wrapcoords="-164 0 -164 21412 21600 21412 21600 0 -164 0">
            <v:imagedata r:id="rId5" o:title=""/>
            <w10:wrap type="tight"/>
          </v:shape>
        </w:pict>
      </w:r>
      <w:r w:rsidRPr="004D5CBF">
        <w:rPr>
          <w:rFonts w:ascii="Tahoma" w:hAnsi="Tahoma" w:cs="Tahoma"/>
          <w:b/>
          <w:sz w:val="24"/>
          <w:szCs w:val="24"/>
        </w:rPr>
        <w:t>РАБОТА 1</w:t>
      </w:r>
    </w:p>
    <w:p w:rsidR="00F9704D" w:rsidRPr="004D5CBF" w:rsidRDefault="00F9704D" w:rsidP="004D5CB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27" style="position:absolute;left:0;text-align:left;margin-left:149.8pt;margin-top:72.35pt;width:36pt;height:36pt;z-index:251657728"/>
        </w:pict>
      </w:r>
      <w:r w:rsidRPr="004D5CBF">
        <w:rPr>
          <w:rFonts w:ascii="Tahoma" w:hAnsi="Tahoma" w:cs="Tahoma"/>
          <w:sz w:val="24"/>
          <w:szCs w:val="24"/>
        </w:rPr>
        <w:t>В лужице купались 3 воробья, к ним прилетели ещё 2 воробья. Внезапно подкрался кот и схватил одного воробья. Сколько воробьёв осталось в лужице?</w:t>
      </w:r>
    </w:p>
    <w:p w:rsidR="00F9704D" w:rsidRPr="004D5CBF" w:rsidRDefault="00F9704D" w:rsidP="004D5CBF">
      <w:pPr>
        <w:jc w:val="both"/>
        <w:rPr>
          <w:rFonts w:ascii="Tahoma" w:hAnsi="Tahoma" w:cs="Tahoma"/>
          <w:sz w:val="24"/>
          <w:szCs w:val="24"/>
        </w:rPr>
      </w:pPr>
    </w:p>
    <w:p w:rsidR="00F9704D" w:rsidRPr="004D5CBF" w:rsidRDefault="00F9704D" w:rsidP="004D5CB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4D5CBF">
        <w:rPr>
          <w:rFonts w:ascii="Tahoma" w:hAnsi="Tahoma" w:cs="Tahoma"/>
          <w:sz w:val="24"/>
          <w:szCs w:val="24"/>
        </w:rPr>
        <w:t>Сколько кубиков в постройке?</w:t>
      </w:r>
    </w:p>
    <w:p w:rsidR="00F9704D" w:rsidRPr="004D5CBF" w:rsidRDefault="00F9704D" w:rsidP="004D5CBF">
      <w:pPr>
        <w:pStyle w:val="ListParagraph"/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28" style="position:absolute;left:0;text-align:left;margin-left:14.1pt;margin-top:15.75pt;width:81pt;height:27pt;z-index:251658752"/>
        </w:pict>
      </w:r>
      <w:r>
        <w:rPr>
          <w:noProof/>
          <w:lang w:eastAsia="ru-RU"/>
        </w:rPr>
        <w:pict>
          <v:group id="Полотно 17" o:spid="_x0000_s1029" editas="canvas" style="position:absolute;left:0;text-align:left;margin-left:-14.65pt;margin-top:15.8pt;width:189.2pt;height:109.2pt;z-index:251649536" coordsize="24028,13868">
            <v:shape id="_x0000_s1030" type="#_x0000_t75" style="position:absolute;width:24028;height:13868;visibility:visible">
              <v:fill o:detectmouseclick="t"/>
              <v:path o:connecttype="none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AutoShape 4" o:spid="_x0000_s1031" type="#_x0000_t16" style="position:absolute;left:3139;top:4907;width:6140;height:6140;visibility:visible" fillcolor="#fc9"/>
            <v:shape id="AutoShape 5" o:spid="_x0000_s1032" type="#_x0000_t16" style="position:absolute;left:8053;top:4907;width:6114;height:6176;visibility:visible" fillcolor="#fc9"/>
            <v:shape id="AutoShape 6" o:spid="_x0000_s1033" type="#_x0000_t16" style="position:absolute;left:12958;top:4907;width:6141;height:6149;visibility:visible" fillcolor="#fc9"/>
            <v:shape id="AutoShape 7" o:spid="_x0000_s1034" type="#_x0000_t16" style="position:absolute;left:17872;top:4907;width:6123;height:6158;visibility:visible" fillcolor="#fc9"/>
            <v:shape id="AutoShape 8" o:spid="_x0000_s1035" type="#_x0000_t16" style="position:absolute;left:1913;top:6140;width:6140;height:6141;visibility:visible" fillcolor="#fc9"/>
            <v:shape id="AutoShape 9" o:spid="_x0000_s1036" type="#_x0000_t16" style="position:absolute;left:6818;top:6140;width:6140;height:6141;visibility:visible" fillcolor="#fc9"/>
            <v:shape id="AutoShape 10" o:spid="_x0000_s1037" type="#_x0000_t16" style="position:absolute;left:11732;top:6140;width:6140;height:6150;visibility:visible" fillcolor="#fc9"/>
            <v:shape id="AutoShape 11" o:spid="_x0000_s1038" type="#_x0000_t16" style="position:absolute;left:16646;top:6140;width:6123;height:6141;visibility:visible" fillcolor="#fc9"/>
            <v:shape id="AutoShape 12" o:spid="_x0000_s1039" type="#_x0000_t16" style="position:absolute;left:687;top:7365;width:6131;height:6149;visibility:visible" fillcolor="#fc9"/>
            <v:shape id="AutoShape 13" o:spid="_x0000_s1040" type="#_x0000_t16" style="position:absolute;left:5592;top:7365;width:6140;height:6140;visibility:visible" fillcolor="#fc9"/>
            <v:shape id="AutoShape 14" o:spid="_x0000_s1041" type="#_x0000_t16" style="position:absolute;left:10506;top:7365;width:6140;height:6149;visibility:visible" fillcolor="#fc9"/>
            <v:shape id="AutoShape 15" o:spid="_x0000_s1042" type="#_x0000_t16" style="position:absolute;left:15420;top:7365;width:6140;height:6140;visibility:visible" fillcolor="#fc9"/>
            <v:shape id="AutoShape 16" o:spid="_x0000_s1043" type="#_x0000_t16" style="position:absolute;left:3139;width:6149;height:6149;visibility:visible" fillcolor="#fc9"/>
            <v:shape id="AutoShape 17" o:spid="_x0000_s1044" type="#_x0000_t16" style="position:absolute;left:8053;width:6132;height:6149;visibility:visible" fillcolor="#fc9"/>
            <v:shape id="AutoShape 18" o:spid="_x0000_s1045" type="#_x0000_t16" style="position:absolute;left:12958;width:6141;height:6140;visibility:visible" fillcolor="#fc9"/>
            <v:shape id="AutoShape 19" o:spid="_x0000_s1046" type="#_x0000_t16" style="position:absolute;left:17872;width:6149;height:6149;visibility:visible" fillcolor="#fc9"/>
            <w10:wrap type="square"/>
          </v:group>
        </w:pict>
      </w:r>
    </w:p>
    <w:p w:rsidR="00F9704D" w:rsidRPr="004D5CBF" w:rsidRDefault="00F9704D" w:rsidP="004D5CBF">
      <w:pPr>
        <w:jc w:val="both"/>
        <w:rPr>
          <w:rFonts w:ascii="Tahoma" w:hAnsi="Tahoma" w:cs="Tahoma"/>
          <w:sz w:val="24"/>
          <w:szCs w:val="24"/>
        </w:rPr>
      </w:pPr>
    </w:p>
    <w:p w:rsidR="00F9704D" w:rsidRPr="004D5CBF" w:rsidRDefault="00F9704D" w:rsidP="004D5CBF">
      <w:pPr>
        <w:jc w:val="both"/>
        <w:rPr>
          <w:rFonts w:ascii="Tahoma" w:hAnsi="Tahoma" w:cs="Tahoma"/>
          <w:noProof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ru-RU"/>
        </w:rPr>
      </w:pPr>
      <w:r>
        <w:rPr>
          <w:noProof/>
          <w:lang w:eastAsia="ru-RU"/>
        </w:rPr>
        <w:pict>
          <v:shape id="Рисунок 21" o:spid="_x0000_s1047" type="#_x0000_t75" style="position:absolute;left:0;text-align:left;margin-left:-35.9pt;margin-top:22.05pt;width:63.25pt;height:62.5pt;rotation:5547787fd;z-index:251652608;visibility:visible">
            <v:imagedata r:id="rId6" o:title="" cropbottom="10891f" cropright="10216f"/>
          </v:shape>
        </w:pict>
      </w:r>
      <w:r>
        <w:rPr>
          <w:noProof/>
          <w:lang w:eastAsia="ru-RU"/>
        </w:rPr>
        <w:pict>
          <v:shape id="Рисунок 20" o:spid="_x0000_s1048" type="#_x0000_t75" style="position:absolute;left:0;text-align:left;margin-left:-.8pt;margin-top:10.7pt;width:102pt;height:160.95pt;z-index:251648512;visibility:visible">
            <v:imagedata r:id="rId7" o:title=""/>
            <w10:wrap type="square"/>
          </v:shape>
        </w:pict>
      </w:r>
    </w:p>
    <w:p w:rsidR="00F9704D" w:rsidRPr="004D5CBF" w:rsidRDefault="00F9704D" w:rsidP="004D5CBF">
      <w:pPr>
        <w:jc w:val="both"/>
        <w:rPr>
          <w:rFonts w:ascii="Tahoma" w:hAnsi="Tahoma" w:cs="Tahoma"/>
          <w:sz w:val="24"/>
          <w:szCs w:val="24"/>
        </w:rPr>
      </w:pPr>
    </w:p>
    <w:p w:rsidR="00F9704D" w:rsidRPr="004D5CBF" w:rsidRDefault="00F9704D" w:rsidP="004D5CBF">
      <w:pPr>
        <w:jc w:val="both"/>
        <w:rPr>
          <w:rFonts w:ascii="Tahoma" w:hAnsi="Tahoma" w:cs="Tahoma"/>
          <w:sz w:val="24"/>
          <w:szCs w:val="24"/>
        </w:rPr>
      </w:pPr>
    </w:p>
    <w:p w:rsidR="00F9704D" w:rsidRPr="004D5CBF" w:rsidRDefault="00F9704D" w:rsidP="004D5CBF">
      <w:pPr>
        <w:jc w:val="both"/>
        <w:rPr>
          <w:rFonts w:ascii="Tahoma" w:hAnsi="Tahoma" w:cs="Tahoma"/>
          <w:sz w:val="24"/>
          <w:szCs w:val="24"/>
        </w:rPr>
      </w:pPr>
    </w:p>
    <w:p w:rsidR="00F9704D" w:rsidRPr="004D5CBF" w:rsidRDefault="00F9704D" w:rsidP="004D5CB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49" style="position:absolute;left:0;text-align:left;margin-left:261pt;margin-top:-.2pt;width:81pt;height:27pt;z-index:251659776"/>
        </w:pict>
      </w:r>
      <w:r w:rsidRPr="004D5CBF">
        <w:rPr>
          <w:rFonts w:ascii="Tahoma" w:hAnsi="Tahoma" w:cs="Tahoma"/>
          <w:sz w:val="24"/>
          <w:szCs w:val="24"/>
        </w:rPr>
        <w:t>В какой руке у клоуна</w:t>
      </w:r>
    </w:p>
    <w:p w:rsidR="00F9704D" w:rsidRPr="004D5CBF" w:rsidRDefault="00F9704D" w:rsidP="00D00122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4D5CBF">
        <w:rPr>
          <w:rFonts w:ascii="Tahoma" w:hAnsi="Tahoma" w:cs="Tahoma"/>
          <w:sz w:val="24"/>
          <w:szCs w:val="24"/>
        </w:rPr>
        <w:t>воздушные шары?</w:t>
      </w:r>
    </w:p>
    <w:p w:rsidR="00F9704D" w:rsidRPr="00D00122" w:rsidRDefault="00F9704D" w:rsidP="00D00122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shape id="Рисунок 22" o:spid="_x0000_s1050" type="#_x0000_t75" style="position:absolute;left:0;text-align:left;margin-left:8pt;margin-top:26.8pt;width:89.55pt;height:70.55pt;z-index:251653632;visibility:visible">
            <v:imagedata r:id="rId8" o:title=""/>
            <w10:wrap type="square"/>
          </v:shape>
        </w:pict>
      </w:r>
    </w:p>
    <w:p w:rsidR="00F9704D" w:rsidRDefault="00F9704D" w:rsidP="004D5CB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51" style="position:absolute;left:0;text-align:left;margin-left:10.4pt;margin-top:81.85pt;width:36pt;height:36pt;z-index:251660800"/>
        </w:pict>
      </w:r>
      <w:r w:rsidRPr="004D5CBF">
        <w:rPr>
          <w:rFonts w:ascii="Tahoma" w:hAnsi="Tahoma" w:cs="Tahoma"/>
          <w:sz w:val="24"/>
          <w:szCs w:val="24"/>
        </w:rPr>
        <w:t>У Стёпы сегодня день Рождения. На столе торт со свечами, количество которых указывает на количество исполнившихся лет. Стёпа задул все свечи, кроме одной. Сколько свечей осталось?</w:t>
      </w:r>
    </w:p>
    <w:p w:rsidR="00F9704D" w:rsidRDefault="00F9704D" w:rsidP="00FD07EE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line id="_x0000_s1052" style="position:absolute;left:0;text-align:left;z-index:251666944" from="101.35pt,18pt" to="263.35pt,18pt"/>
        </w:pict>
      </w:r>
    </w:p>
    <w:p w:rsidR="00F9704D" w:rsidRPr="00FD07EE" w:rsidRDefault="00F9704D" w:rsidP="00FD07EE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noProof/>
          <w:lang w:eastAsia="ru-RU"/>
        </w:rPr>
        <w:pict>
          <v:shape id="Рисунок 23" o:spid="_x0000_s1053" type="#_x0000_t75" style="position:absolute;left:0;text-align:left;margin-left:280.45pt;margin-top:17pt;width:62pt;height:67.9pt;z-index:251654656;visibility:visible">
            <v:imagedata r:id="rId9" o:title=""/>
            <w10:wrap type="square"/>
          </v:shape>
        </w:pict>
      </w:r>
      <w:r w:rsidRPr="00FD07EE">
        <w:rPr>
          <w:rFonts w:ascii="Tahoma" w:hAnsi="Tahoma" w:cs="Tahoma"/>
          <w:b/>
          <w:sz w:val="24"/>
          <w:szCs w:val="24"/>
        </w:rPr>
        <w:t>РАБОТА 2</w:t>
      </w:r>
    </w:p>
    <w:p w:rsidR="00F9704D" w:rsidRDefault="00F9704D" w:rsidP="00FD07E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54" style="position:absolute;left:0;text-align:left;margin-left:128.35pt;margin-top:54.7pt;width:36pt;height:36pt;z-index:251661824"/>
        </w:pict>
      </w:r>
      <w:r>
        <w:rPr>
          <w:rFonts w:ascii="Tahoma" w:hAnsi="Tahoma" w:cs="Tahoma"/>
          <w:sz w:val="24"/>
          <w:szCs w:val="24"/>
        </w:rPr>
        <w:t xml:space="preserve">В конюшне 10 лошадей. Каждой второй лошади нужно подковать передние копыта. Сколько подков потребуется для этой работы? </w:t>
      </w:r>
    </w:p>
    <w:p w:rsidR="00F9704D" w:rsidRDefault="00F9704D" w:rsidP="00FD07EE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group id="Полотно 59" o:spid="_x0000_s1055" editas="canvas" style="position:absolute;left:0;text-align:left;margin-left:29.3pt;margin-top:16.5pt;width:128.4pt;height:102.25pt;z-index:251650560" coordsize="16306,12985">
            <v:shape id="_x0000_s1056" type="#_x0000_t75" style="position:absolute;width:16306;height:12985;visibility:visible">
              <v:fill o:detectmouseclick="t"/>
              <v:path o:connecttype="none"/>
            </v:shape>
            <v:shape id="AutoShape 44" o:spid="_x0000_s1057" type="#_x0000_t16" style="position:absolute;left:3472;top:4736;width:4590;height:4585;visibility:visible" fillcolor="yellow"/>
            <v:shape id="AutoShape 45" o:spid="_x0000_s1058" type="#_x0000_t16" style="position:absolute;left:7140;top:4736;width:4596;height:4585;visibility:visible" fillcolor="yellow"/>
            <v:shape id="AutoShape 46" o:spid="_x0000_s1059" type="#_x0000_t16" style="position:absolute;left:10808;top:4736;width:4596;height:4592;visibility:visible" fillcolor="yellow"/>
            <v:shape id="AutoShape 47" o:spid="_x0000_s1060" type="#_x0000_t16" style="position:absolute;left:2557;top:5650;width:4596;height:4599;visibility:visible" fillcolor="yellow"/>
            <v:shape id="AutoShape 48" o:spid="_x0000_s1061" type="#_x0000_t16" style="position:absolute;left:1642;top:6571;width:4602;height:4585;visibility:visible" fillcolor="yellow"/>
            <v:shape id="AutoShape 49" o:spid="_x0000_s1062" type="#_x0000_t16" style="position:absolute;left:727;top:7486;width:4589;height:4598;visibility:visible" fillcolor="yellow"/>
            <v:shape id="AutoShape 50" o:spid="_x0000_s1063" type="#_x0000_t16" style="position:absolute;left:6225;top:5650;width:4596;height:4599;visibility:visible" fillcolor="yellow"/>
            <v:shape id="AutoShape 51" o:spid="_x0000_s1064" type="#_x0000_t16" style="position:absolute;left:5310;top:6571;width:4602;height:4579;visibility:visible" fillcolor="yellow"/>
            <v:shape id="AutoShape 52" o:spid="_x0000_s1065" type="#_x0000_t16" style="position:absolute;left:9893;top:5650;width:4602;height:4592;visibility:visible" fillcolor="yellow"/>
            <v:shape id="AutoShape 53" o:spid="_x0000_s1066" type="#_x0000_t16" style="position:absolute;left:3472;top:1072;width:4597;height:4578;visibility:visible" fillcolor="yellow"/>
            <v:shape id="AutoShape 54" o:spid="_x0000_s1067" type="#_x0000_t16" style="position:absolute;left:7140;top:1072;width:4596;height:4578;visibility:visible" fillcolor="yellow"/>
            <v:shape id="AutoShape 55" o:spid="_x0000_s1068" type="#_x0000_t16" style="position:absolute;left:10808;top:1072;width:4602;height:4578;visibility:visible" fillcolor="yellow"/>
            <v:shape id="AutoShape 56" o:spid="_x0000_s1069" type="#_x0000_t16" style="position:absolute;left:2557;top:1986;width:4603;height:4579;visibility:visible" fillcolor="yellow"/>
            <v:shape id="AutoShape 57" o:spid="_x0000_s1070" type="#_x0000_t16" style="position:absolute;left:1642;top:2901;width:4602;height:4578;visibility:visible" fillcolor="yellow"/>
            <v:shape id="AutoShape 58" o:spid="_x0000_s1071" type="#_x0000_t16" style="position:absolute;left:727;top:3822;width:4602;height:4578;visibility:visible" fillcolor="yellow"/>
            <v:shape id="AutoShape 59" o:spid="_x0000_s1072" type="#_x0000_t16" style="position:absolute;left:4394;top:7486;width:4603;height:4572;visibility:visible" fillcolor="yellow"/>
            <v:shape id="AutoShape 60" o:spid="_x0000_s1073" type="#_x0000_t16" style="position:absolute;left:8971;top:6571;width:4602;height:4572;visibility:visible" fillcolor="yellow"/>
            <v:shape id="AutoShape 61" o:spid="_x0000_s1074" type="#_x0000_t16" style="position:absolute;left:8056;top:7486;width:4602;height:4572;visibility:visible" fillcolor="yellow"/>
            <v:shape id="AutoShape 62" o:spid="_x0000_s1075" type="#_x0000_t16" style="position:absolute;left:6225;top:1986;width:4602;height:4572;visibility:visible" fillcolor="yellow"/>
            <v:shape id="AutoShape 63" o:spid="_x0000_s1076" type="#_x0000_t16" style="position:absolute;left:9893;top:1986;width:4602;height:4572;visibility:visible" fillcolor="yellow"/>
            <w10:wrap type="square"/>
          </v:group>
        </w:pict>
      </w:r>
    </w:p>
    <w:p w:rsidR="00F9704D" w:rsidRDefault="00F9704D" w:rsidP="00FD07E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Сколько кубиков в постройке? </w:t>
      </w:r>
    </w:p>
    <w:p w:rsidR="00F9704D" w:rsidRPr="004519F7" w:rsidRDefault="00F9704D" w:rsidP="004519F7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77" style="position:absolute;left:0;text-align:left;margin-left:209.35pt;margin-top:7.1pt;width:81pt;height:27pt;z-index:251662848"/>
        </w:pict>
      </w:r>
    </w:p>
    <w:p w:rsidR="00F9704D" w:rsidRDefault="00F9704D" w:rsidP="00D00122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shape id="Рисунок 24" o:spid="_x0000_s1078" type="#_x0000_t75" style="position:absolute;left:0;text-align:left;margin-left:225.15pt;margin-top:20.95pt;width:142pt;height:102.6pt;z-index:251655680;visibility:visible">
            <v:imagedata r:id="rId10" o:title=""/>
            <w10:wrap type="square"/>
          </v:shape>
        </w:pict>
      </w:r>
    </w:p>
    <w:p w:rsidR="00F9704D" w:rsidRPr="004519F7" w:rsidRDefault="00F9704D" w:rsidP="004519F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rect id="_x0000_s1079" style="position:absolute;left:0;text-align:left;margin-left:92.35pt;margin-top:39.6pt;width:36pt;height:36pt;z-index:251663872"/>
        </w:pict>
      </w:r>
      <w:r>
        <w:rPr>
          <w:rFonts w:ascii="Tahoma" w:hAnsi="Tahoma" w:cs="Tahoma"/>
          <w:sz w:val="24"/>
          <w:szCs w:val="24"/>
        </w:rPr>
        <w:t>Доску распилили на 4  части. Сколько сделали распилов?</w:t>
      </w:r>
    </w:p>
    <w:p w:rsidR="00F9704D" w:rsidRDefault="00F9704D" w:rsidP="004519F7">
      <w:pPr>
        <w:jc w:val="both"/>
        <w:rPr>
          <w:rFonts w:ascii="Tahoma" w:hAnsi="Tahoma" w:cs="Tahoma"/>
          <w:sz w:val="24"/>
          <w:szCs w:val="24"/>
        </w:rPr>
      </w:pPr>
    </w:p>
    <w:p w:rsidR="00F9704D" w:rsidRPr="004519F7" w:rsidRDefault="00F9704D" w:rsidP="006D2AF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bookmarkStart w:id="0" w:name="_GoBack"/>
      <w:r>
        <w:rPr>
          <w:noProof/>
          <w:lang w:eastAsia="ru-RU"/>
        </w:rPr>
        <w:pict>
          <v:rect id="_x0000_s1080" style="position:absolute;left:0;text-align:left;margin-left:64.4pt;margin-top:113.6pt;width:54pt;height:36pt;z-index:251664896"/>
        </w:pict>
      </w:r>
      <w:r>
        <w:rPr>
          <w:noProof/>
          <w:lang w:eastAsia="ru-RU"/>
        </w:rPr>
        <w:pict>
          <v:shape id="Рисунок 25" o:spid="_x0000_s1081" type="#_x0000_t75" style="position:absolute;left:0;text-align:left;margin-left:20.35pt;margin-top:27.8pt;width:97.55pt;height:108pt;z-index:251656704;visibility:visible">
            <v:imagedata r:id="rId11" o:title=""/>
            <w10:wrap type="square"/>
          </v:shape>
        </w:pict>
      </w:r>
      <w:bookmarkEnd w:id="0"/>
      <w:r>
        <w:rPr>
          <w:rFonts w:ascii="Tahoma" w:hAnsi="Tahoma" w:cs="Tahoma"/>
          <w:sz w:val="24"/>
          <w:szCs w:val="24"/>
        </w:rPr>
        <w:t>Взглянув на время, Максим очень удивился. На часах была видна только одна минутная стрелка. Куда же делась часовая стрелка?  Какое время показывали часы? Дорисуй стрелки.</w:t>
      </w:r>
    </w:p>
    <w:p w:rsidR="00F9704D" w:rsidRPr="004519F7" w:rsidRDefault="00F9704D" w:rsidP="004519F7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pict>
          <v:line id="_x0000_s1082" style="position:absolute;left:0;text-align:left;z-index:251665920" from="-285.65pt,-460.1pt" to="-150.65pt,-460.1pt"/>
        </w:pict>
      </w:r>
    </w:p>
    <w:sectPr w:rsidR="00F9704D" w:rsidRPr="004519F7" w:rsidSect="000451D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36BC4"/>
    <w:multiLevelType w:val="hybridMultilevel"/>
    <w:tmpl w:val="F1B425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07454BF"/>
    <w:multiLevelType w:val="hybridMultilevel"/>
    <w:tmpl w:val="0D3293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011"/>
    <w:rsid w:val="000451D6"/>
    <w:rsid w:val="00154DDD"/>
    <w:rsid w:val="001D7D5C"/>
    <w:rsid w:val="00305844"/>
    <w:rsid w:val="003C1C3A"/>
    <w:rsid w:val="004519F7"/>
    <w:rsid w:val="004D5CBF"/>
    <w:rsid w:val="004E7A7B"/>
    <w:rsid w:val="005F3011"/>
    <w:rsid w:val="00681103"/>
    <w:rsid w:val="006D2AF1"/>
    <w:rsid w:val="007B04A7"/>
    <w:rsid w:val="00A952AC"/>
    <w:rsid w:val="00AA3D5E"/>
    <w:rsid w:val="00AD37D6"/>
    <w:rsid w:val="00B178F6"/>
    <w:rsid w:val="00B361C5"/>
    <w:rsid w:val="00B46F0A"/>
    <w:rsid w:val="00D00122"/>
    <w:rsid w:val="00F9704D"/>
    <w:rsid w:val="00FD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3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D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37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D37D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227</TotalTime>
  <Pages>1</Pages>
  <Words>122</Words>
  <Characters>698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9</cp:revision>
  <cp:lastPrinted>2014-09-08T16:17:00Z</cp:lastPrinted>
  <dcterms:created xsi:type="dcterms:W3CDTF">2012-08-06T16:28:00Z</dcterms:created>
  <dcterms:modified xsi:type="dcterms:W3CDTF">2014-09-08T16:17:00Z</dcterms:modified>
</cp:coreProperties>
</file>